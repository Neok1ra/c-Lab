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b/>
          <w:bCs/>
          <w:sz w:val="24"/>
          <w:szCs w:val="24"/>
          <w:u w:val="single"/>
          <w:lang w:val="en-US"/>
        </w:rPr>
        <w:t xml:space="preserve">    C-Lab </w:t>
        <w:tab/>
      </w:r>
      <w:r>
        <w:rPr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i/>
          <w:iCs/>
          <w:lang w:val="en-US"/>
        </w:rPr>
        <w:t>01-08-25</w:t>
      </w: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check Whether Two Strings are Anagrams or not.*/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str1[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str2[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i, j, len1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len2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first string: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str1);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second string: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str2);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str1[i] !=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'\0'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len1++;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str2[i] !=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'\0'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len2++;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(len1 != len2)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NOT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len1 -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i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 &lt; len1;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(str1[i] &gt; str1[j])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str1[i];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str1[i] = str1[j];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str1[j]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len2 -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i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 &lt; len2;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(str2[i] &gt; str2[j])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str2[i];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str2[i] = str2[j];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  <w:lang w:val="en-US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str2[j]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len1;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(str1[i] != str2[i])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NOT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strings are Anagrams.\n"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find second largest element in an array by passing the array to a function.*/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secondlar(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[]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first, second;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 &gt;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}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else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2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(arr[i] &gt; first)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first;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first = arr[i];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}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else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(arr[i] &gt; second &amp;&amp; arr[i] != first)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second = arr[i];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n;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size of an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%d elements:\n"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secondLargest = secondlar(arr,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"The second largest element is: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secondLargest);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find sum of digits using recursion.*/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sumOfDigits(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(n ==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(n %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) + sumOfDigits(n /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a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&amp;num);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"Sum of digits: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sumOfDigits(num));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and a function to swap two numbers using call by reference.*/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swap(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*a,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*b)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*a;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*a = *b;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*b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first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&amp;x);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second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swap(&amp;x, &amp;y);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"After swapping: x = %d, y =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x, y);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function to sort an array using functions.*/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sortArray(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[]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i, j,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i &lt; n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(j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; j &lt; n - i -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j++)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if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(arr[j] &gt; 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temp = arr[j];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arr[j] = 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arr[j +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 = temp;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arr[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100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], n, i;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size of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%d elements: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sortArray(arr, n);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"Sorted array: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for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(i =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 i &lt; n; i++)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arr[i]);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define a structure name student with roll number, name, and marks.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Write functions to input and display student details*/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roll;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name[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50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float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marks;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inputStudent()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roll number: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&amp;s.roll);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name: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, s.name); 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marks: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&amp;s.marks);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s; 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displayStudent(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"\nStudent Details: 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"Roll Number: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s.roll);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"Name : %s\n"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"Marks : %f\n"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s.marks);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Student s1;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s1 = inputStudent();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displayStudent(s1);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/*Write a program to create a structure employee (ID, Name, Basic Pay, DA, HRA, Gross Salary).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6A9955"/>
          <w:kern w:val="0"/>
          <w:sz w:val="24"/>
          <w:szCs w:val="24"/>
          <w:shd w:val="clear" w:color="auto" w:fill="1E1E1E"/>
          <w:lang w:val="en-US" w:eastAsia="zh-CN"/>
        </w:rPr>
        <w:t>and write a function to calculate salary and display details.*/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 xml:space="preserve">#include 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&lt;stdio.h&gt;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id;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char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name[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50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];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float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basic, da, hra, gross;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calculateSalary(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e.gross = e.basic + e.da + e.hra;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void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displayEmployee(</w:t>
      </w: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"\nEmployee ID: %d\n"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e.id);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"Name : %s\n"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"Basic Pay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e.basic);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"DA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e.da);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"HRA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e.hra);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"Gross Pay : %.2f\n"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e.gross);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int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main() 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struct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Employee e1;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Employee ID: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"%d"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&amp;e1.id);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Name: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"%s"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e1.name);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Basic Pay: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&amp;e1.basic);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DA: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&amp;e1.da);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printf(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"Enter HRA: 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scanf(</w:t>
      </w:r>
      <w:r>
        <w:rPr>
          <w:rFonts w:ascii="Menlo" w:eastAsia="Menlo" w:cs="Menlo" w:hAnsi="Menlo"/>
          <w:b w:val="0"/>
          <w:bCs w:val="0"/>
          <w:color w:val="CE9178"/>
          <w:kern w:val="0"/>
          <w:sz w:val="24"/>
          <w:szCs w:val="24"/>
          <w:shd w:val="clear" w:color="auto" w:fill="1E1E1E"/>
          <w:lang w:val="en-US" w:eastAsia="zh-CN"/>
        </w:rPr>
        <w:t>"%f"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, &amp;e1.hra);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e1 = calculateSalary(e1);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displayEmployee(e1);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569CD6"/>
          <w:kern w:val="0"/>
          <w:sz w:val="24"/>
          <w:szCs w:val="24"/>
          <w:shd w:val="clear" w:color="auto" w:fill="1E1E1E"/>
          <w:lang w:val="en-US" w:eastAsia="zh-CN"/>
        </w:rPr>
        <w:t>return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 xml:space="preserve"> </w:t>
      </w:r>
      <w:r>
        <w:rPr>
          <w:rFonts w:ascii="Menlo" w:eastAsia="Menlo" w:cs="Menlo" w:hAnsi="Menlo"/>
          <w:b w:val="0"/>
          <w:bCs w:val="0"/>
          <w:color w:val="B5CEA8"/>
          <w:kern w:val="0"/>
          <w:sz w:val="24"/>
          <w:szCs w:val="24"/>
          <w:shd w:val="clear" w:color="auto" w:fill="1E1E1E"/>
          <w:lang w:val="en-US" w:eastAsia="zh-CN"/>
        </w:rPr>
        <w:t>0</w:t>
      </w: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60" w:lineRule="atLeast"/>
        <w:jc w:val="left"/>
        <w:rPr>
          <w:rFonts w:ascii="Menlo" w:eastAsia="Menlo" w:cs="Menlo" w:hAnsi="Menlo"/>
          <w:b w:val="0"/>
          <w:bCs w:val="0"/>
          <w:color w:val="D4D4D4"/>
          <w:sz w:val="24"/>
          <w:szCs w:val="24"/>
        </w:rPr>
      </w:pPr>
      <w:r>
        <w:rPr>
          <w:rFonts w:ascii="Menlo" w:eastAsia="Menlo" w:cs="Menlo" w:hAnsi="Menlo"/>
          <w:b w:val="0"/>
          <w:bCs w:val="0"/>
          <w:color w:val="D4D4D4"/>
          <w:kern w:val="0"/>
          <w:sz w:val="24"/>
          <w:szCs w:val="24"/>
          <w:shd w:val="clear" w:color="auto" w:fill="1E1E1E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Thankyou,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Sujal 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590</w:t>
      </w:r>
      <w:r>
        <w:rPr>
          <w:i/>
          <w:iCs/>
          <w:lang w:val="en-US"/>
        </w:rPr>
        <w:t>022537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B2</w:t>
      </w:r>
    </w:p>
    <w:sectPr>
      <w:pgSz w:w="11906" w:h="16838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Menlo">
    <w:panose1 w:val="020B0609030804020204"/>
    <w:charset w:val="00"/>
    <w:family w:val="auto"/>
    <w:pitch w:val="variable"/>
    <w:sig w:usb0="E60022FF" w:usb1="D200F9FB" w:usb2="02000028" w:usb3="00000000" w:csb0="600001DF" w:csb1="FFDF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1" w:usb3="00000000" w:csb0="0000019F" w:csb1="00000000"/>
  </w:font>
  <w:font w:name="等线">
    <w:altName w:val="Droid Sans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400001BF" w:csb1="DFF7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11"/>
  <w:bordersDoNotSurroundHeader w:val="0"/>
  <w:bordersDoNotSurroundFooter w:val="0"/>
  <w:defaultTabStop w:val="720"/>
  <w:drawingGridHorizontalSpacing w:val="100"/>
  <w:drawingGridVerticalSpacing w:val="156"/>
  <w:displayHorizontalDrawingGridEvery w:val="1"/>
  <w:displayVerticalDrawingGridEvery w:val="1"/>
  <w:noPunctuationKerning/>
  <w:compat>
    <w:spaceForUL/>
    <w:ulTrailSpace/>
    <w:doNotExpandShiftReturn/>
    <w:adjustLineHeightInTabl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等线" w:cs="Arial" w:hAnsi="Calibri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</TotalTime>
  <Application>Yozo_Office</Application>
  <Pages>7</Pages>
  <Words>791</Words>
  <Characters>3731</Characters>
  <Lines>257</Lines>
  <Paragraphs>213</Paragraphs>
  <CharactersWithSpaces>4393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Kamal Khandelwal</dc:creator>
  <cp:lastModifiedBy>vivo user</cp:lastModifiedBy>
  <cp:revision>1</cp:revision>
  <dcterms:created xsi:type="dcterms:W3CDTF">2025-10-01T11:29:00Z</dcterms:created>
  <dcterms:modified xsi:type="dcterms:W3CDTF">2025-10-01T03:54:11Z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1033-6.15.0.8733</vt:lpwstr>
  </property>
  <property fmtid="{D5CDD505-2E9C-101B-9397-08002B2CF9AE}" pid="3" name="ICV">
    <vt:lpwstr>B1326D3B2476C49652C3DC688EA473B7_41</vt:lpwstr>
  </property>
</Properties>
</file>